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45"/>
        <w:gridCol w:w="597"/>
        <w:gridCol w:w="6047"/>
      </w:tblGrid>
      <w:tr w:rsidR="001B2ABD" w14:paraId="6B7C6027" w14:textId="77777777" w:rsidTr="00AC1A62">
        <w:tc>
          <w:tcPr>
            <w:tcW w:w="3600" w:type="dxa"/>
          </w:tcPr>
          <w:p w14:paraId="55DC2A28" w14:textId="6AB6A6BF" w:rsidR="004D3011" w:rsidRPr="00BC2D1C" w:rsidRDefault="00C54A65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F5FA633" wp14:editId="23331726">
                  <wp:extent cx="1885950" cy="391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954" cy="391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3D84C0F" w14:textId="66DA8219" w:rsidR="003818C7" w:rsidRPr="00AC1A62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7BEAC997" w14:textId="06B3F3D8" w:rsidR="001B2ABD" w:rsidRDefault="00AC1A62" w:rsidP="00036450">
            <w:pPr>
              <w:pStyle w:val="Heading2"/>
            </w:pPr>
            <w:r>
              <w:t>STUDENT SETAILS</w:t>
            </w:r>
          </w:p>
          <w:p w14:paraId="1CCDEACE" w14:textId="77777777" w:rsidR="00AC1A62" w:rsidRDefault="003818C7" w:rsidP="00036450">
            <w:r>
              <w:t>20</w:t>
            </w:r>
            <w:r w:rsidR="00AC1A62">
              <w:t>06</w:t>
            </w:r>
            <w:r>
              <w:t xml:space="preserve"> _ 20</w:t>
            </w:r>
            <w:r w:rsidR="00AC1A62">
              <w:t>14</w:t>
            </w:r>
            <w:r>
              <w:t xml:space="preserve">                  </w:t>
            </w:r>
            <w:r w:rsidR="00AC1A62">
              <w:t>OORATCHI ONGRIYA NADUNILAI PALLI</w:t>
            </w:r>
          </w:p>
          <w:p w14:paraId="59B49E6B" w14:textId="246ED71B" w:rsidR="003818C7" w:rsidRDefault="00AC1A62" w:rsidP="00AC1A62">
            <w:r>
              <w:t>2014_2021                     GOVT.HR.SECONDARY SCHOOL OINDIPUDUR</w:t>
            </w:r>
            <w:r w:rsidR="006D0A16">
              <w:t xml:space="preserve"> </w:t>
            </w:r>
          </w:p>
          <w:p w14:paraId="012E5CF2" w14:textId="77777777" w:rsidR="00517AB1" w:rsidRDefault="00517AB1" w:rsidP="00036450">
            <w:pPr>
              <w:pStyle w:val="Heading2"/>
            </w:pPr>
          </w:p>
          <w:p w14:paraId="3779D720" w14:textId="57D8E2FA" w:rsidR="003818C7" w:rsidRDefault="00AC1A62" w:rsidP="00AC1A62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>
              <w:t>CUREENT EDUCATION</w:t>
            </w:r>
          </w:p>
          <w:p w14:paraId="2DC0A0EB" w14:textId="77777777" w:rsidR="00AC1A62" w:rsidRDefault="00AC1A62" w:rsidP="00AC1A62"/>
          <w:p w14:paraId="51EA164F" w14:textId="3E1099F7" w:rsidR="00AC1A62" w:rsidRDefault="00AC1A62" w:rsidP="00AC1A62">
            <w:r>
              <w:t xml:space="preserve">2020_2024        THAVATHIRU SANTHALIGA ADIGALAR ARTS SCIENCE &amp; TAMIL COLLEGE </w:t>
            </w:r>
          </w:p>
          <w:p w14:paraId="368880C4" w14:textId="77777777" w:rsidR="00AC1A62" w:rsidRPr="00AC1A62" w:rsidRDefault="00AC1A62" w:rsidP="00AC1A62"/>
          <w:p w14:paraId="583EC7A8" w14:textId="77777777" w:rsidR="00036450" w:rsidRPr="00036450" w:rsidRDefault="00036450" w:rsidP="00B359E4">
            <w:pPr>
              <w:pStyle w:val="Date"/>
            </w:pPr>
          </w:p>
          <w:p w14:paraId="39623AD0" w14:textId="314F61F2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1BBE17BC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</w:t>
            </w:r>
            <w:r w:rsidR="00AC1A62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</w:t>
            </w: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8E78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4C0046B8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C54A65">
        <w:rPr>
          <w:sz w:val="24"/>
          <w:szCs w:val="24"/>
        </w:rPr>
        <w:t>Saravana.p</w:t>
      </w:r>
      <w:bookmarkStart w:id="0" w:name="_GoBack"/>
      <w:bookmarkEnd w:id="0"/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462A894C" w:rsidR="00AC1A62" w:rsidRPr="00517AB1" w:rsidRDefault="00517AB1" w:rsidP="00AC1A6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6BDB4D0" w14:textId="14EB844A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</w:p>
    <w:sectPr w:rsidR="00517AB1" w:rsidRPr="00517AB1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225F2" w14:textId="77777777" w:rsidR="00C652D1" w:rsidRDefault="00C652D1" w:rsidP="000C45FF">
      <w:r>
        <w:separator/>
      </w:r>
    </w:p>
  </w:endnote>
  <w:endnote w:type="continuationSeparator" w:id="0">
    <w:p w14:paraId="63C1C394" w14:textId="77777777" w:rsidR="00C652D1" w:rsidRDefault="00C652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713C8" w14:textId="77777777" w:rsidR="00C652D1" w:rsidRDefault="00C652D1" w:rsidP="000C45FF">
      <w:r>
        <w:separator/>
      </w:r>
    </w:p>
  </w:footnote>
  <w:footnote w:type="continuationSeparator" w:id="0">
    <w:p w14:paraId="7CE0C442" w14:textId="77777777" w:rsidR="00C652D1" w:rsidRDefault="00C652D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24F9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6D0A16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C1A62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54A65"/>
    <w:rsid w:val="00C652D1"/>
    <w:rsid w:val="00C72BED"/>
    <w:rsid w:val="00C9578B"/>
    <w:rsid w:val="00CB0055"/>
    <w:rsid w:val="00D024CB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E32D91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B3186D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952498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B3186D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C6A123-ADE6-44DE-9906-9239E698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2023-10-26T18:52:00Z</dcterms:created>
  <dcterms:modified xsi:type="dcterms:W3CDTF">2023-10-27T17:18:00Z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